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2203450</wp:posOffset>
                </wp:positionV>
                <wp:extent cx="6627495" cy="1146810"/>
                <wp:effectExtent l="0" t="0" r="0" b="0"/>
                <wp:wrapNone/>
                <wp:docPr id="23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495" cy="1146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2017.09-2020.07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日照职业技术学院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计算机网络技术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主修课程：JavaEE企业级应用开发、MySQL数据库管理与应用、Linux系统应用、HTML5静态网页设计，JavaScript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前端开发案例，平面设计基础，计算机网络基础，网络安全，数据通信；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9.8pt;margin-top:173.5pt;height:90.3pt;width:521.85pt;z-index:251674624;mso-width-relative:page;mso-height-relative:page;" filled="f" stroked="f" coordsize="21600,21600" o:gfxdata="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tURo/2gAAAAwBAAAPAAAAAAAAAAEAIAAAACIAAABkcnMvZG93bnJl&#10;di54bWxQSwECFAAUAAAACACHTuJAKJSFTsIBAABL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2017.09-2020.07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日照职业技术学院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计算机网络技术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主修课程：JavaEE企业级应用开发、MySQL数据库管理与应用、Linux系统应用、HTML5静态网页设计，JavaScript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前端开发案例，平面设计基础，计算机网络基础，网络安全，数据通信；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9222105</wp:posOffset>
                </wp:positionV>
                <wp:extent cx="6590030" cy="335280"/>
                <wp:effectExtent l="0" t="0" r="0" b="0"/>
                <wp:wrapNone/>
                <wp:docPr id="4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03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热爱Java编程，喜欢看一些技术网站和论坛，工作仔细认真，勤奋好学！</w:t>
                            </w:r>
                          </w:p>
                        </w:txbxContent>
                      </wps:txbx>
                      <wps:bodyPr vert="horz" wrap="square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46.65pt;margin-top:726.15pt;height:26.4pt;width:518.9pt;z-index:251746304;mso-width-relative:page;mso-height-relative:page;" filled="f" stroked="f" coordsize="21600,21600" o:gfxdata="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3pHbEtkAAAANAQAADwAAAAAAAAABACAAAAAiAAAAZHJzL2Rvd25yZXYu&#10;eG1sUEsBAhQAFAAAAAgAh07iQCiZsIXBAQAASg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热爱Java编程，喜欢看一些技术网站和论坛，工作仔细认真，勤奋好学！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8863965</wp:posOffset>
                </wp:positionV>
                <wp:extent cx="6777990" cy="391160"/>
                <wp:effectExtent l="0" t="0" r="3810" b="825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14254"/>
                          <a:chExt cx="10674" cy="616"/>
                        </a:xfrm>
                      </wpg:grpSpPr>
                      <wpg:grpSp>
                        <wpg:cNvPr id="29" name="组合 17"/>
                        <wpg:cNvGrpSpPr/>
                        <wpg:grpSpPr>
                          <a:xfrm rot="0">
                            <a:off x="3308" y="14324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30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2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8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9" name="文本框 64"/>
                        <wps:cNvSpPr txBox="1"/>
                        <wps:spPr>
                          <a:xfrm>
                            <a:off x="3670" y="14254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05pt;margin-top:697.95pt;height:30.8pt;width:533.7pt;z-index:251718656;mso-width-relative:page;mso-height-relative:page;" coordorigin="3308,14254" coordsize="10674,616" o:gfxdata="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GMmFTXdAAAADgEAAA8AAAAAAAAAAQAgAAAAIgAAAGRycy9kb3ducmV2LnhtbFBL&#10;AQIUABQAAAAIAIdO4kB2I6Nk1gQAAAQPAAAOAAAAAAAAAAEAIAAAACwBAABkcnMvZTJvRG9jLnht&#10;bFBLBQYAAAAABgAGAFkBAAB0CAAAAAA=&#10;">
                <o:lock v:ext="edit" aspectratio="f"/>
                <v:group id="组合 17" o:spid="_x0000_s1026" o:spt="203" style="position:absolute;left:3308;top:14324;height:546;width:10674;" coordorigin="747,2519" coordsize="10674,54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4jXypboAAADb&#10;AAAADwAAAGRycy9kb3ducmV2LnhtbEVPy4rCMBTdD/gP4QruNHUcpFajoIPgcsYXuLs016bY3NQm&#10;avXrJwthlofzni1aW4k7Nb50rGA4SEAQ506XXCjY79b9FIQPyBorx6TgSR4W887HDDPtHvxL920o&#10;RAxhn6ECE0KdSelzQxb9wNXEkTu7xmKIsCmkbvARw20lP5NkLC2WHBsM1rQylF+2N6vALtPTCNuf&#10;7+Okfb2eX9fxYWWuSvW6w2QKIlAb/sVv90YrGMX18Uv8AXL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NfKlugAAANsA&#10;AAAPAAAAAAAAAAEAIAAAACIAAABkcnMvZG93bnJldi54bWxQSwECFAAUAAAACACHTuJAMy8FnjsA&#10;AAA5AAAAEAAAAAAAAAABACAAAAAJAQAAZHJzL3NoYXBleG1sLnhtbFBLBQYAAAAABgAGAFsBAACz&#10;AwAAAAA=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B8+xkr0AAADb&#10;AAAADwAAAGRycy9kb3ducmV2LnhtbEWPwWrDMBBE74H8g9hAb4lstyTFtexDodCeSpMQyG2x1rYS&#10;a2Us1U7/vioUchxm5g1TVDfbi4lGbxwrSDcJCOLaacOtguPhbf0Mwgdkjb1jUvBDHqpyuSgw127m&#10;L5r2oRURwj5HBV0IQy6lrzuy6DduII5e40aLIcqxlXrEOcJtL7Mk2UqLhuNChwO9dlRf999WAWWX&#10;wZjTk5O7U3ZuP/pPOx8apR5WafICItAt3MP/7Xet4DGDvy/x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z7GSvQAA&#10;ANsAAAAPAAAAAAAAAAEAIAAAACIAAABkcnMvZG93bnJldi54bWxQSwECFAAUAAAACACHTuJAMy8F&#10;njsAAAA5AAAAEAAAAAAAAAABACAAAAAMAQAAZHJzL3NoYXBleG1sLnhtbFBLBQYAAAAABgAGAFsB&#10;AAC2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nvpkxLoAAADb&#10;AAAADwAAAGRycy9kb3ducmV2LnhtbEVPu27CMBTdK/EP1kXqBg5UoCpgkAhQGFgaEPNVfEkC8bWJ&#10;XR5/jwekjkfnPZ0/TCNu1PrasoJBPwFBXFhdc6ngsF/3vkH4gKyxsUwKnuRhPut8TDHV9s6/dMtD&#10;KWII+xQVVCG4VEpfVGTQ960jjtzJtgZDhG0pdYv3GG4aOUySsTRYc2yo0FFWUXHJ/4yCxREPWT3a&#10;uc0u+ynZra7n5Wis1Gd3kExABHqEf/HbvdUKvuLY+CX+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+mT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64" o:spid="_x0000_s1026" o:spt="202" type="#_x0000_t202" style="position:absolute;left:3670;top:14254;height:535;width:1738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7865745</wp:posOffset>
                </wp:positionV>
                <wp:extent cx="6590030" cy="977265"/>
                <wp:effectExtent l="0" t="0" r="0" b="0"/>
                <wp:wrapNone/>
                <wp:docPr id="5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030" cy="977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技能证书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Web前端开发证书、机动车驾驶证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学习能力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自学能力强，喜欢游览各大学习网站和论坛，接受新知识能力强，喜欢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校园经历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大二期间担任军事爱好者协会部长一职，负责部室成员的体力训练以及部室之间的交流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="1260"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参加学校组织的八公里冬季越野赛，并荣获前五十名优秀奖证书</w:t>
                            </w:r>
                          </w:p>
                        </w:txbxContent>
                      </wps:txbx>
                      <wps:bodyPr vert="horz" wrap="square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58.65pt;margin-top:619.35pt;height:76.95pt;width:518.9pt;z-index:251684864;mso-width-relative:page;mso-height-relative:page;" filled="f" stroked="f" coordsize="21600,21600" o:gfxdata="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TW6zM2gAAAA4BAAAPAAAAAAAAAAEAIAAAACIAAABkcnMvZG93bnJldi54&#10;bWxQSwECFAAUAAAACACHTuJATxF0rr8BAABK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技能证书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Web前端开发证书、机动车驾驶证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学习能力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自学能力强，喜欢游览各大学习网站和论坛，接受新知识能力强，喜欢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校园经历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大二期间担任军事爱好者协会部长一职，负责部室成员的体力训练以及部室之间的交流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="1260" w:leftChars="0" w:firstLine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参加学校组织的八公里冬季越野赛，并荣获前五十名优秀奖证书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7484745</wp:posOffset>
                </wp:positionV>
                <wp:extent cx="6777990" cy="391160"/>
                <wp:effectExtent l="0" t="0" r="3810" b="825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14254"/>
                          <a:chExt cx="10674" cy="616"/>
                        </a:xfrm>
                      </wpg:grpSpPr>
                      <wpg:grpSp>
                        <wpg:cNvPr id="51" name="组合 17"/>
                        <wpg:cNvGrpSpPr/>
                        <wpg:grpSpPr>
                          <a:xfrm rot="0">
                            <a:off x="3308" y="14324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48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49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50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2" name="文本框 64"/>
                        <wps:cNvSpPr txBox="1"/>
                        <wps:spPr>
                          <a:xfrm>
                            <a:off x="3670" y="14254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其他技能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589.35pt;height:30.8pt;width:533.7pt;z-index:251687936;mso-width-relative:page;mso-height-relative:page;" coordorigin="3308,14254" coordsize="10674,616" o:gfxdata="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Nhs7wbdAAAADgEAAA8AAAAAAAAAAQAgAAAAIgAAAGRycy9kb3ducmV2Lnht&#10;bFBLAQIUABQAAAAIAIdO4kANeSFa2QQAAAQPAAAOAAAAAAAAAAEAIAAAACwBAABkcnMvZTJvRG9j&#10;LnhtbFBLBQYAAAAABgAGAFkBAAB3CAAAAAA=&#10;">
                <o:lock v:ext="edit" aspectratio="f"/>
                <v:group id="组合 17" o:spid="_x0000_s1026" o:spt="203" style="position:absolute;left:3308;top:14324;height:546;width:10674;" coordorigin="747,2519" coordsize="10674,54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REWN3rsAAADb&#10;AAAADwAAAGRycy9kb3ducmV2LnhtbEVPy2rCQBTdC/7DcIXudGIrwUZHQYvQZZs+oLtL5poJZu7E&#10;zGgSv76zEFweznu97W0trtT6yrGC+SwBQVw4XXGp4PvrMF2C8AFZY+2YFAzkYbsZj9aYadfxJ13z&#10;UIoYwj5DBSaEJpPSF4Ys+plriCN3dK3FEGFbSt1iF8NtLZ+TJJUWK44NBhvaGypO+cUqsLvl3wv2&#10;H2+/r/3tNizO6c/enJV6msyTFYhAfXiI7+53rWARx8Y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WN3rsAAADb&#10;AAAADwAAAAAAAAABACAAAAAiAAAAZHJzL2Rvd25yZXYueG1sUEsBAhQAFAAAAAgAh07iQDMvBZ47&#10;AAAAOQAAABAAAAAAAAAAAQAgAAAACgEAAGRycy9zaGFwZXhtbC54bWxQSwUGAAAAAAYABgBbAQAA&#10;tA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UW1QnrsAAADb&#10;AAAADwAAAGRycy9kb3ducmV2LnhtbEWPS6vCMBSE9xf8D+EI7q6pRXxUowvhgq7EB4K7Q3Nso81J&#10;aXKt/nsjCC6HmfmGmS8fthJ3arxxrGDQT0AQ504bLhQcD3+/ExA+IGusHJOCJ3lYLjo/c8y0a3lH&#10;930oRISwz1BBGUKdSenzkiz6vquJo3dxjcUQZVNI3WAb4baSaZKMpEXDcaHEmlYl5bf9v1VA6bU2&#10;5jR0cnxKz8Wm2tr2cFGq1x0kMxCBHuEb/rTXWsFwCu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1QnrsAAADb&#10;AAAADwAAAAAAAAABACAAAAAiAAAAZHJzL2Rvd25yZXYueG1sUEsBAhQAFAAAAAgAh07iQDMvBZ47&#10;AAAAOQAAABAAAAAAAAAAAQAgAAAACgEAAGRycy9zaGFwZXhtbC54bWxQSwUGAAAAAAYABgBbAQAA&#10;tAMAAAAA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vVONYroAAADb&#10;AAAADwAAAGRycy9kb3ducmV2LnhtbEVPPW/CMBDdkfofrKvUjTggJUIBg9RASwcWIGI+xdckbXw2&#10;sQvh39dDpY5P73u1GU0vbjT4zrKCWZKCIK6t7rhRUJ3fpgsQPiBr7C2Tggd52KyfJisstL3zkW6n&#10;0IgYwr5ABW0IrpDS1y0Z9Il1xJH7tIPBEOHQSD3gPYabXs7TNJcGO44NLToqW6q/Tz9GwesFq7LL&#10;Dm5/KN8bdrvr1zbLlXp5nqVLEIHG8C/+c39oBVlcH7/EH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U41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64" o:spid="_x0000_s1026" o:spt="202" type="#_x0000_t202" style="position:absolute;left:3670;top:14254;height:535;width:1738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其他技能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5143500</wp:posOffset>
                </wp:positionV>
                <wp:extent cx="6691630" cy="2413635"/>
                <wp:effectExtent l="0" t="0" r="0" b="0"/>
                <wp:wrapNone/>
                <wp:docPr id="4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985" y="6515100"/>
                          <a:ext cx="6691630" cy="241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  <w:ind w:left="84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技术框架：Spring+SpringMVC+MyBatis + JSP 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spacing w:line="240" w:lineRule="auto"/>
                              <w:ind w:left="84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开发工具：IntelliJ IDEA +MySQL8.0 + Tomcat8.0 + JDK1.8 + Git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项目一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：2019.10.14-2019.10.25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博客系统开发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责任描述：独立完成整个系统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项目描述：本项目为一个简单的博客系统，具有博客的基本功能：发博客，删除博客，修改博客，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="420" w:leftChars="0" w:firstLine="42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查询博客、以及对博客进行评论，删除评论等基本功能！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项目二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：2019.10.20-（正在开发中）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点餐系统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责任描述：主要参与后台逻辑代码的实现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项目描述：本项目为一个常见的网上点餐系统，其中，前台包括预定餐桌和菜品，根据菜系搜索菜品，各菜品的基本信息展示，查看清单等功能！后台包括预定餐桌的详细信息展示和管理，对基本数据的增删改查等功能！</w:t>
                            </w:r>
                          </w:p>
                        </w:txbxContent>
                      </wps:txbx>
                      <wps:bodyPr vert="horz" wrap="square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59.45pt;margin-top:405pt;height:190.05pt;width:526.9pt;z-index:251681792;mso-width-relative:page;mso-height-relative:page;" filled="f" stroked="f" coordsize="21600,21600" o:gfxdata="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9EqS/YAAAADQEAAA8AAAAAAAAAAQAgAAAAIgAAAGRy&#10;cy9kb3ducmV2LnhtbFBLAQIUABQAAAAIAIdO4kC6HUVpzAEAAFY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1"/>
                          <w:numId w:val="2"/>
                        </w:numPr>
                        <w:spacing w:line="240" w:lineRule="auto"/>
                        <w:ind w:left="84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技术框架：Spring+SpringMVC+MyBatis + JSP 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spacing w:line="240" w:lineRule="auto"/>
                        <w:ind w:left="84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开发工具：IntelliJ IDEA +MySQL8.0 + Tomcat8.0 + JDK1.8 + Git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>项目一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：2019.10.14-2019.10.25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博客系统开发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firstLine="42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责任描述：独立完成整个系统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firstLine="42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项目描述：本项目为一个简单的博客系统，具有博客的基本功能：发博客，删除博客，修改博客，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="420" w:leftChars="0" w:firstLine="42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查询博客、以及对博客进行评论，删除评论等基本功能！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>项目二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：2019.10.20-（正在开发中）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点餐系统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责任描述：主要参与后台逻辑代码的实现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项目描述：本项目为一个常见的网上点餐系统，其中，前台包括预定餐桌和菜品，根据菜系搜索菜品，各菜品的基本信息展示，查看清单等功能！后台包括预定餐桌的详细信息展示和管理，对基本数据的增删改查等功能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4791075</wp:posOffset>
                </wp:positionV>
                <wp:extent cx="6777990" cy="391160"/>
                <wp:effectExtent l="0" t="0" r="3810" b="825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9472"/>
                          <a:chExt cx="10674" cy="616"/>
                        </a:xfrm>
                      </wpg:grpSpPr>
                      <wpg:grpSp>
                        <wpg:cNvPr id="36" name="组合 17"/>
                        <wpg:cNvGrpSpPr/>
                        <wpg:grpSpPr>
                          <a:xfrm rot="0">
                            <a:off x="3308" y="9542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33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4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5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7" name="文本框 46"/>
                        <wps:cNvSpPr txBox="1"/>
                        <wps:spPr>
                          <a:xfrm>
                            <a:off x="3670" y="9472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377.25pt;height:30.8pt;width:533.7pt;z-index:251683840;mso-width-relative:page;mso-height-relative:page;" coordorigin="3308,9472" coordsize="10674,616" o:gfxdata="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I72TqfcAAAADAEAAA8AAAAAAAAAAQAgAAAAIgAAAGRycy9kb3ducmV2LnhtbFBL&#10;AQIUABQAAAAIAIdO4kADr02Y1wQAAAEPAAAOAAAAAAAAAAEAIAAAACsBAABkcnMvZTJvRG9jLnht&#10;bFBLBQYAAAAABgAGAFkBAAB0CAAAAAA=&#10;">
                <o:lock v:ext="edit" aspectratio="f"/>
                <v:group id="组合 17" o:spid="_x0000_s1026" o:spt="203" style="position:absolute;left:3308;top:9542;height:546;width:10674;" coordorigin="747,2519" coordsize="10674,54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Euds0r4AAADb&#10;AAAADwAAAGRycy9kb3ducmV2LnhtbEWPT2vCQBTE7wW/w/KE3urGpojGbIRaCj3Wv+DtkX1mg9m3&#10;MbvV6KfvCoUeh5n5DZMvetuIC3W+dqxgPEpAEJdO11wp2G4+X6YgfEDW2DgmBTfysCgGTzlm2l15&#10;RZd1qESEsM9QgQmhzaT0pSGLfuRa4ugdXWcxRNlVUnd4jXDbyNckmUiLNccFgy0tDZWn9Y9VYN+n&#10;hxT774/9rL/fb2/nyW5pzko9D8fJHESgPvyH/9pfWkGawuN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ds0r4A&#10;AADbAAAADwAAAAAAAAABACAAAAAiAAAAZHJzL2Rvd25yZXYueG1sUEsBAhQAFAAAAAgAh07iQDMv&#10;BZ47AAAAOQAAABAAAAAAAAAAAQAgAAAADQEAAGRycy9zaGFwZXhtbC54bWxQSwUGAAAAAAYABgBb&#10;AQAAtw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52qMfb0AAADb&#10;AAAADwAAAGRycy9kb3ducmV2LnhtbEWPT2vCQBTE7wW/w/IK3urGKFpi1hyEQnsq/kHo7ZF9SdZm&#10;34bsNrHf3hUEj8PM/IbJi6ttxUC9N44VzGcJCOLSacO1gtPx4+0dhA/IGlvHpOCfPBTbyUuOmXYj&#10;72k4hFpECPsMFTQhdJmUvmzIop+5jjh6lesthij7Wuoexwi3rUyTZCUtGo4LDXa0a6j8PfxZBZRe&#10;OmPOSyfX5/Sn/mq/7XislJq+zpMNiEDX8Aw/2p9awWIJ9y/xB8jt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aox9vQAA&#10;ANsAAAAPAAAAAAAAAAEAIAAAACIAAABkcnMvZG93bnJldi54bWxQSwECFAAUAAAACACHTuJAMy8F&#10;njsAAAA5AAAAEAAAAAAAAAABACAAAAAMAQAAZHJzL3NoYXBleG1sLnhtbFBLBQYAAAAABgAGAFsB&#10;AAC2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cPvLWr0AAADb&#10;AAAADwAAAGRycy9kb3ducmV2LnhtbEWPS2/CMBCE70j8B2uReisOVEEoxEEi9HXgwkOcV/GSBOK1&#10;G7tA/31dqRLH0cx8o8mXd9OJK/W+taxgMk5AEFdWt1wrOOzfnucgfEDW2FkmBT/kYVkMBzlm2t54&#10;S9ddqEWEsM9QQROCy6T0VUMG/dg64uidbG8wRNnXUvd4i3DTyWmSzKTBluNCg47KhqrL7tsoWB3x&#10;ULbpxn1syvea3evXeZ3OlHoaTZIFiED38Aj/tz+1gpcU/r7E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+8t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46" o:spid="_x0000_s1026" o:spt="202" type="#_x0000_t202" style="position:absolute;left:3670;top:9472;height:535;width:1738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3353435</wp:posOffset>
                </wp:positionV>
                <wp:extent cx="6670040" cy="1445895"/>
                <wp:effectExtent l="0" t="0" r="0" b="0"/>
                <wp:wrapNone/>
                <wp:docPr id="3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335" y="4854575"/>
                          <a:ext cx="6670040" cy="144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0" w:leftChars="0" w:firstLine="2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掌握Java语言基础，有良好的编程习惯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0" w:leftChars="0" w:firstLine="2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掌握MySQL数据库常用SQL语句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0" w:leftChars="0" w:firstLine="2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掌握Git，Maven，IntelliJ IDEA 等项目管理及开发工具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0" w:leftChars="0" w:firstLine="2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掌握Spring，SpringMVC，MyBatis等开源框架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0" w:leftChars="0" w:firstLine="2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能够使用服务器Tomcat,掌握Linux常用命令，能够在Linux上部署WEB项目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0" w:leftChars="0" w:firstLine="2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了解Ajax，JavaScript等表现技术以及BootStrap前端框架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8.95pt;margin-top:264.05pt;height:113.85pt;width:525.2pt;z-index:251679744;mso-width-relative:page;mso-height-relative:page;" filled="f" stroked="f" coordsize="21600,21600" o:gfxdata="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+J0TjaAAAADAEAAA8AAAAAAAAAAQAgAAAAIgAA&#10;AGRycy9kb3ducmV2LnhtbFBLAQIUABQAAAAIAIdO4kAJgHPIzQEAAFY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0" w:leftChars="0" w:firstLine="2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掌握Java语言基础，有良好的编程习惯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0" w:leftChars="0" w:firstLine="2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掌握MySQL数据库常用SQL语句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0" w:leftChars="0" w:firstLine="2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掌握Git，Maven，IntelliJ IDEA 等项目管理及开发工具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0" w:leftChars="0" w:firstLine="2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掌握Spring，SpringMVC，MyBatis等开源框架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0" w:leftChars="0" w:firstLine="2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能够使用服务器Tomcat,掌握Linux常用命令，能够在Linux上部署WEB项目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0" w:leftChars="0" w:firstLine="2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了解Ajax，JavaScript等表现技术以及BootStrap前端框架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3027045</wp:posOffset>
                </wp:positionV>
                <wp:extent cx="6777990" cy="391160"/>
                <wp:effectExtent l="0" t="0" r="3810" b="825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7198"/>
                          <a:chExt cx="10674" cy="616"/>
                        </a:xfrm>
                      </wpg:grpSpPr>
                      <wpg:grpSp>
                        <wpg:cNvPr id="27" name="组合 17"/>
                        <wpg:cNvGrpSpPr/>
                        <wpg:grpSpPr>
                          <a:xfrm rot="0">
                            <a:off x="3308" y="7268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24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5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8" name="文本框 35"/>
                        <wps:cNvSpPr txBox="1"/>
                        <wps:spPr>
                          <a:xfrm>
                            <a:off x="3670" y="7198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238.35pt;height:30.8pt;width:533.7pt;z-index:251685888;mso-width-relative:page;mso-height-relative:page;" coordorigin="3308,7198" coordsize="10674,616" o:gfxdata="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IUZU3HcAAAADAEAAA8AAAAAAAAAAQAgAAAAIgAAAGRycy9kb3ducmV2Lnht&#10;bFBLAQIUABQAAAAIAIdO4kAlscS72gQAAAEPAAAOAAAAAAAAAAEAIAAAACsBAABkcnMvZTJvRG9j&#10;LnhtbFBLBQYAAAAABgAGAFkBAAB3CAAAAAA=&#10;">
                <o:lock v:ext="edit" aspectratio="f"/>
                <v:group id="组合 17" o:spid="_x0000_s1026" o:spt="203" style="position:absolute;left:3308;top:7268;height:546;width:10674;" coordorigin="747,2519" coordsize="10674,54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GNdie74AAADb&#10;AAAADwAAAGRycy9kb3ducmV2LnhtbEWPT2vCQBTE7wW/w/KE3nRjKqKpa0BLocdq/4C3R/Y1G8y+&#10;jdmtSfz0XUHocZiZ3zDrvLe1uFDrK8cKZtMEBHHhdMWlgs+P18kShA/IGmvHpGAgD/lm9LDGTLuO&#10;93Q5hFJECPsMFZgQmkxKXxiy6KeuIY7ej2sthijbUuoWuwi3tUyTZCEtVhwXDDa0M1ScDr9Wgd0u&#10;j0/Yv798r/rrdZifF187c1bqcTxLnkEE6sN/+N5+0wrSOdy+xB8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die74A&#10;AADbAAAADwAAAAAAAAABACAAAAAiAAAAZHJzL2Rvd25yZXYueG1sUEsBAhQAFAAAAAgAh07iQDMv&#10;BZ47AAAAOQAAABAAAAAAAAAAAQAgAAAADQEAAGRycy9zaGFwZXhtbC54bWxQSwUGAAAAAAYABgBb&#10;AQAAtw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Df+/O70AAADb&#10;AAAADwAAAGRycy9kb3ducmV2LnhtbEWPwWrDMBBE74H8g9hAb4ls0ybFtexDodCeSpMQyG2x1rYS&#10;a2Us1U7/vioUchxm5g1TVDfbi4lGbxwrSDcJCOLaacOtguPhbf0Mwgdkjb1jUvBDHqpyuSgw127m&#10;L5r2oRURwj5HBV0IQy6lrzuy6DduII5e40aLIcqxlXrEOcJtL7Mk2UqLhuNChwO9dlRf999WAWWX&#10;wZjTo5O7U3ZuP/pPOx8apR5WafICItAt3MP/7XetIHuCvy/x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787vQAA&#10;ANsAAAAPAAAAAAAAAAEAIAAAACIAAABkcnMvZG93bnJldi54bWxQSwECFAAUAAAACACHTuJAMy8F&#10;njsAAAA5AAAAEAAAAAAAAAABACAAAAAMAQAAZHJzL3NoYXBleG1sLnhtbFBLBQYAAAAABgAGAFsB&#10;AAC2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BfDD8L4AAADb&#10;AAAADwAAAGRycy9kb3ducmV2LnhtbEWPQWvCQBSE7wX/w/IKvdVNAoaSugqNtfaQS1U8P7KvSTT7&#10;dptdNf77bqHgcZiZb5j5cjS9uNDgO8sK0mkCgri2uuNGwX63fn4B4QOyxt4yKbiRh+Vi8jDHQtsr&#10;f9FlGxoRIewLVNCG4Aopfd2SQT+1jjh633YwGKIcGqkHvEa46WWWJLk02HFcaNFR2VJ92p6NgrcD&#10;7stuVrlNVX407N5/jqtZrtTTY5q8ggg0hnv4v/2pFWQ5/H2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DD8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35" o:spid="_x0000_s1026" o:spt="202" type="#_x0000_t202" style="position:absolute;left:3670;top:7198;height:535;width:173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4930140</wp:posOffset>
            </wp:positionH>
            <wp:positionV relativeFrom="paragraph">
              <wp:posOffset>786130</wp:posOffset>
            </wp:positionV>
            <wp:extent cx="984885" cy="1378585"/>
            <wp:effectExtent l="0" t="0" r="5715" b="12065"/>
            <wp:wrapNone/>
            <wp:docPr id="17" name="图片 20" descr="F:\win-backups&amp;downLoad\backups-NO\3072288900\FileRecv\吴永涛正装照1寸.jpg吴永涛正装照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F:\win-backups&amp;downLoad\backups-NO\3072288900\FileRecv\吴永涛正装照1寸.jpg吴永涛正装照1寸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431800</wp:posOffset>
                </wp:positionV>
                <wp:extent cx="6777990" cy="391160"/>
                <wp:effectExtent l="0" t="0" r="3810" b="15240"/>
                <wp:wrapNone/>
                <wp:docPr id="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4640" y="1346200"/>
                          <a:ext cx="6777990" cy="391160"/>
                          <a:chOff x="854" y="2403"/>
                          <a:chExt cx="10674" cy="616"/>
                        </a:xfrm>
                      </wpg:grpSpPr>
                      <wpg:grpSp>
                        <wpg:cNvPr id="5" name="组合 17"/>
                        <wpg:cNvGrpSpPr/>
                        <wpg:grpSpPr>
                          <a:xfrm>
                            <a:off x="854" y="2473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2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66.8pt;margin-top:34pt;height:30.8pt;width:533.7pt;z-index:-251644928;mso-width-relative:page;mso-height-relative:page;" coordorigin="854,2403" coordsize="10674,616" o:gfxdata="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CgFb6s2gAAAAsBAAAPAAAAAAAAAAEAIAAAACIAAABkcnMvZG93bnJldi54&#10;bWxQSwECFAAUAAAACACHTuJAeqqlZd0EAAD4DgAADgAAAAAAAAABACAAAAApAQAAZHJzL2Uyb0Rv&#10;Yy54bWxQSwUGAAAAAAYABgBZAQAAeAgAAAAA&#10;">
                <o:lock v:ext="edit" aspectratio="f"/>
                <v:group id="组合 17" o:spid="_x0000_s1026" o:spt="203" style="position:absolute;left:854;top:2473;height:546;width:10674;" coordorigin="747,2519" coordsize="10674,54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HrdJULwAAADa&#10;AAAADwAAAGRycy9kb3ducmV2LnhtbEWPT4vCMBTE78J+h/AWvGnqH0SrUVgXwaOru4K3R/Nsis1L&#10;baJWP71ZEDwOM/MbZrZobCmuVPvCsYJeNwFBnDldcK7gd7fqjEH4gKyxdEwK7uRhMf9ozTDV7sY/&#10;dN2GXEQI+xQVmBCqVEqfGbLou64ijt7R1RZDlHUudY23CLel7CfJSFosOC4YrGhpKDttL1aB/Rof&#10;BthsvveT5vG4D8+jv6U5K9X+7CVTEIGa8A6/2mutoA//V+IN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3SVC8AAAA&#10;2gAAAA8AAAAAAAAAAQAgAAAAIgAAAGRycy9kb3ducmV2LnhtbFBLAQIUABQAAAAIAIdO4kAzLwWe&#10;OwAAADkAAAAQAAAAAAAAAAEAIAAAAAsBAABkcnMvc2hhcGV4bWwueG1sUEsFBgAAAAAGAAYAWwEA&#10;ALUDAAAAAA==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W1dBCLwAAADa&#10;AAAADwAAAGRycy9kb3ducmV2LnhtbEWPQWvCQBSE7wX/w/KE3urGWKrErDkIQj2VqgjeHtmXZDX7&#10;NmS3if33XUHocZiZb5i8uNtWDNR741jBfJaAIC6dNlwrOB13bysQPiBrbB2Tgl/yUGwmLzlm2o38&#10;TcMh1CJC2GeooAmhy6T0ZUMW/cx1xNGrXG8xRNnXUvc4RrhtZZokH9Ki4bjQYEfbhsrb4ccqoPTa&#10;GXN+d3J5Ti/1vv2y47FS6nU6T9YgAt3Df/jZ/tQKFvC4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XQQi8AAAA&#10;2gAAAA8AAAAAAAAAAQAgAAAAIgAAAGRycy9kb3ducmV2LnhtbFBLAQIUABQAAAAIAIdO4kAzLwWe&#10;OwAAADkAAAAQAAAAAAAAAAEAIAAAAAsBAABkcnMvc2hhcGV4bWwueG1sUEsFBgAAAAAGAAYAWwEA&#10;ALUDAAAAAA=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ZVyH+L0AAADa&#10;AAAADwAAAGRycy9kb3ducmV2LnhtbEWPzW7CMBCE75V4B2uRuDUOqKAqxCA1tNADF9KI8ypektB4&#10;7cbmp29fV6rU42hmvtHk67vpxZUG31lWME1SEMS11R03CqqPt8dnED4ga+wtk4Jv8rBejR5yzLS9&#10;8YGuZWhEhLDPUEEbgsuk9HVLBn1iHXH0TnYwGKIcGqkHvEW46eUsTRfSYMdxoUVHRUv1Z3kxCl6O&#10;WBXdfO92+2LbsHv9Om/mC6Um42m6BBHoHv7Df+13reAJfq/EG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XIf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0;top:0;height:0;width: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1895475</wp:posOffset>
                </wp:positionV>
                <wp:extent cx="6777990" cy="391160"/>
                <wp:effectExtent l="0" t="0" r="3810" b="825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4876"/>
                          <a:chExt cx="10674" cy="616"/>
                        </a:xfrm>
                      </wpg:grpSpPr>
                      <wpg:grpSp>
                        <wpg:cNvPr id="21" name="组合 17"/>
                        <wpg:cNvGrpSpPr/>
                        <wpg:grpSpPr>
                          <a:xfrm>
                            <a:off x="3308" y="4946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18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9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0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2" name="文本框 28"/>
                        <wps:cNvSpPr txBox="1"/>
                        <wps:spPr>
                          <a:xfrm>
                            <a:off x="3670" y="4876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149.25pt;height:30.8pt;width:533.7pt;z-index:251686912;mso-width-relative:page;mso-height-relative:page;" coordorigin="3308,4876" coordsize="10674,616" o:gfxdata="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">
                <o:lock v:ext="edit" aspectratio="f"/>
                <v:group id="组合 17" o:spid="_x0000_s1026" o:spt="203" style="position:absolute;left:3308;top:4946;height:546;width:10674;" coordorigin="747,2519" coordsize="10674,54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V/aiw78AAADb&#10;AAAADwAAAGRycy9kb3ducmV2LnhtbEWPT2vCQBDF74LfYRmhN93YFklTV6GWQo/1X6G3ITvNhmZn&#10;Y3ar0U/vHARvM7w37/1mvux9o47UxTqwgekkA0VcBltzZWC3/RjnoGJCttgEJgNnirBcDAdzLGw4&#10;8ZqOm1QpCeFYoAGXUltoHUtHHuMktMSi/YbOY5K1q7Tt8CThvtGPWTbTHmuWBoctrRyVf5t/b8C/&#10;5T9P2H+9f7/0l8v5+TDbr9zBmIfRNHsFlahPd/Pt+tMKvsDKLzKAXl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2osO/&#10;AAAA2wAAAA8AAAAAAAAAAQAgAAAAIgAAAGRycy9kb3ducmV2LnhtbFBLAQIUABQAAAAIAIdO4kAz&#10;LwWeOwAAADkAAAAQAAAAAAAAAAEAIAAAAA4BAABkcnMvc2hhcGV4bWwueG1sUEsFBgAAAAAGAAYA&#10;WwEAALgDAAAAAA==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Qt5/g7oAAADb&#10;AAAADwAAAGRycy9kb3ducmV2LnhtbEVPTWvCQBC9F/wPywi91Y1BWo1ZcxCEeipVEbwN2Umymp0N&#10;2W1i/31XEHqbx/ucvLjbVgzUe+NYwXyWgCAunTZcKzgdd29LED4ga2wdk4Jf8lBsJi85ZtqN/E3D&#10;IdQihrDPUEETQpdJ6cuGLPqZ64gjV7neYoiwr6XucYzhtpVpkrxLi4ZjQ4MdbRsqb4cfq4DSa2fM&#10;eeHkxzm91Pv2y47HSqnX6TxZgwh0D//ip/tTx/krePwS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n+DugAAANsA&#10;AAAPAAAAAAAAAAEAIAAAACIAAABkcnMvZG93bnJldi54bWxQSwECFAAUAAAACACHTuJAMy8FnjsA&#10;AAA5AAAAEAAAAAAAAAABACAAAAAJAQAAZHJzL3NoYXBleG1sLnhtbFBLBQYAAAAABgAGAFsBAACz&#10;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5VX+H7gAAADb&#10;AAAADwAAAGRycy9kb3ducmV2LnhtbEVPyarCMBTdP/AfwhXcPVMFRapRsE5v4cYB15fm2labm9jE&#10;6e9fFoLLw5kns5epxYMaX1lW0OsmIIhzqysuFBwPq98RCB+QNdaWScGbPMymrZ8Jpto+eUePfShE&#10;DGGfooIyBJdK6fOSDPqudcSRO9vGYIiwKaRu8BnDTS37STKUBiuODSU6ykrKr/u7UTA/4TGrBlu3&#10;2Wbrgt3ydlkMhkp12r1kDCLQK3zFH/efVtCP6+OX+APk9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VX+H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28" o:spid="_x0000_s1026" o:spt="202" type="#_x0000_t202" style="position:absolute;left:3670;top:4876;height:535;width:1738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1682750</wp:posOffset>
                </wp:positionV>
                <wp:extent cx="127635" cy="127000"/>
                <wp:effectExtent l="0" t="0" r="5715" b="6985"/>
                <wp:wrapNone/>
                <wp:docPr id="12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4670" y="2589530"/>
                          <a:ext cx="127635" cy="127000"/>
                        </a:xfrm>
                        <a:prstGeom prst="wave">
                          <a:avLst/>
                        </a:pr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64" type="#_x0000_t64" style="position:absolute;left:0pt;margin-left:152.7pt;margin-top:132.5pt;height:10pt;width:10.05pt;z-index:251664384;v-text-anchor:middle;mso-width-relative:page;mso-height-relative:page;" fillcolor="#4D4D4D" filled="t" stroked="f" coordsize="21600,21600" o:gfxdata="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tchfraAAAACwEAAA8AAAAAAAAAAQAgAAAAIgAAAGRycy9kb3ducmV2LnhtbFBL&#10;AQIUABQAAAAIAIdO4kB1J5ZHuwEAAEADAAAOAAAAAAAAAAEAIAAAACkBAABkcnMvZTJvRG9jLnht&#10;bFBLBQYAAAAABgAGAFkBAABWBQAAAAA=&#10;" adj="2700,108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434340</wp:posOffset>
                </wp:positionV>
                <wp:extent cx="1103630" cy="339725"/>
                <wp:effectExtent l="0" t="0" r="0" b="0"/>
                <wp:wrapNone/>
                <wp:docPr id="56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510" y="1348740"/>
                          <a:ext cx="110363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-48.7pt;margin-top:34.2pt;height:26.75pt;width:86.9pt;z-index:251682816;mso-width-relative:page;mso-height-relative:page;" filled="f" stroked="f" coordsize="21600,21600" o:gfxdata="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y8W8rWAAAA&#10;CQEAAA8AAAAAAAAAAQAgAAAAIgAAAGRycy9kb3ducmV2LnhtbFBLAQIUABQAAAAIAIdO4kDIFrXp&#10;rQEAACQ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32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1453515</wp:posOffset>
                </wp:positionV>
                <wp:extent cx="112395" cy="110490"/>
                <wp:effectExtent l="0" t="0" r="1905" b="3810"/>
                <wp:wrapNone/>
                <wp:docPr id="13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4670" y="2367915"/>
                          <a:ext cx="112395" cy="110490"/>
                        </a:xfrm>
                        <a:prstGeom prst="star5">
                          <a:avLst/>
                        </a:pr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微信" o:spid="_x0000_s1026" style="position:absolute;left:0pt;margin-left:152.1pt;margin-top:114.45pt;height:8.7pt;width:8.85pt;z-index:251665408;v-text-anchor:middle;mso-width-relative:page;mso-height-relative:page;" fillcolor="#4D4D4D" filled="t" stroked="f" coordsize="112395,110490" o:gfxdata="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/OWHC2AAAAAsBAAAPAAAAAAAAAAEAIAAAACIAAABkcnMvZG93bnJldi54bWxQ&#10;SwECFAAUAAAACACHTuJAFz7myL4BAABBAwAADgAAAAAAAAABACAAAAAnAQAAZHJzL2Uyb0RvYy54&#10;bWxQSwUGAAAAAAYABgBZAQAAVwUAAAAA&#10;" path="m0,42203l42931,42203,56197,0,69463,42203,112394,42203,77662,68286,90929,110489,56197,84406,21465,110489,34732,68286xe">
                <v:path o:connectlocs="56197,0;0,42203;21465,110489;90929,110489;112394,42203" o:connectangles="247,164,82,82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1242060</wp:posOffset>
                </wp:positionV>
                <wp:extent cx="124460" cy="88900"/>
                <wp:effectExtent l="0" t="0" r="8890" b="6350"/>
                <wp:wrapNone/>
                <wp:docPr id="1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8320" y="2156460"/>
                          <a:ext cx="124460" cy="88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6360" y="43510"/>
                            </a:cxn>
                            <a:cxn ang="0">
                              <a:pos x="83541" y="46168"/>
                            </a:cxn>
                            <a:cxn ang="0">
                              <a:pos x="109358" y="70507"/>
                            </a:cxn>
                            <a:cxn ang="0">
                              <a:pos x="109746" y="71096"/>
                            </a:cxn>
                            <a:cxn ang="0">
                              <a:pos x="115620" y="71096"/>
                            </a:cxn>
                            <a:cxn ang="0">
                              <a:pos x="38099" y="43510"/>
                            </a:cxn>
                            <a:cxn ang="0">
                              <a:pos x="8839" y="71096"/>
                            </a:cxn>
                            <a:cxn ang="0">
                              <a:pos x="14713" y="71096"/>
                            </a:cxn>
                            <a:cxn ang="0">
                              <a:pos x="15101" y="70508"/>
                            </a:cxn>
                            <a:cxn ang="0">
                              <a:pos x="40918" y="46168"/>
                            </a:cxn>
                            <a:cxn ang="0">
                              <a:pos x="10898" y="17803"/>
                            </a:cxn>
                            <a:cxn ang="0">
                              <a:pos x="52385" y="56917"/>
                            </a:cxn>
                            <a:cxn ang="0">
                              <a:pos x="61957" y="60655"/>
                            </a:cxn>
                            <a:cxn ang="0">
                              <a:pos x="62230" y="60630"/>
                            </a:cxn>
                            <a:cxn ang="0">
                              <a:pos x="72074" y="56917"/>
                            </a:cxn>
                            <a:cxn ang="0">
                              <a:pos x="113562" y="17803"/>
                            </a:cxn>
                            <a:cxn ang="0">
                              <a:pos x="107923" y="17803"/>
                            </a:cxn>
                            <a:cxn ang="0">
                              <a:pos x="70752" y="52848"/>
                            </a:cxn>
                            <a:cxn ang="0">
                              <a:pos x="62230" y="56063"/>
                            </a:cxn>
                            <a:cxn ang="0">
                              <a:pos x="61994" y="56084"/>
                            </a:cxn>
                            <a:cxn ang="0">
                              <a:pos x="53707" y="52848"/>
                            </a:cxn>
                            <a:cxn ang="0">
                              <a:pos x="16536" y="17803"/>
                            </a:cxn>
                            <a:cxn ang="0">
                              <a:pos x="21635" y="0"/>
                            </a:cxn>
                            <a:cxn ang="0">
                              <a:pos x="102824" y="0"/>
                            </a:cxn>
                            <a:cxn ang="0">
                              <a:pos x="124460" y="20398"/>
                            </a:cxn>
                            <a:cxn ang="0">
                              <a:pos x="124460" y="68501"/>
                            </a:cxn>
                            <a:cxn ang="0">
                              <a:pos x="102824" y="88900"/>
                            </a:cxn>
                            <a:cxn ang="0">
                              <a:pos x="21635" y="88900"/>
                            </a:cxn>
                            <a:cxn ang="0">
                              <a:pos x="0" y="68501"/>
                            </a:cxn>
                            <a:cxn ang="0">
                              <a:pos x="0" y="20398"/>
                            </a:cxn>
                            <a:cxn ang="0">
                              <a:pos x="21635" y="0"/>
                            </a:cxn>
                          </a:cxnLst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51.6pt;margin-top:97.8pt;height:7pt;width:9.8pt;z-index:251663360;v-text-anchor:middle;mso-width-relative:page;mso-height-relative:page;" fillcolor="#4D4D4D" filled="t" stroked="f" coordsize="529316,401026" o:gfxdata="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CurI4DZAAAACwEAAA8AAAAAAAAAAQAgAAAAIgAAAGRycy9k&#10;b3ducmV2LnhtbFBLAQIUABQAAAAIAIdO4kBsZrMlWAUAAEgSAAAOAAAAAAAAAAEAIAAAACgBAABk&#10;cnMvZTJvRG9jLnhtbFBLBQYAAAAABgAGAFkBAADyCA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959485</wp:posOffset>
                </wp:positionV>
                <wp:extent cx="80010" cy="152400"/>
                <wp:effectExtent l="0" t="0" r="15240" b="0"/>
                <wp:wrapNone/>
                <wp:docPr id="9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0545" y="1873885"/>
                          <a:ext cx="80010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642952" y="709165"/>
                            </a:cxn>
                            <a:cxn ang="0">
                              <a:pos x="18106268" y="0"/>
                            </a:cxn>
                            <a:cxn ang="0">
                              <a:pos x="16452658" y="864017"/>
                            </a:cxn>
                            <a:cxn ang="0">
                              <a:pos x="7023705" y="5624346"/>
                            </a:cxn>
                            <a:cxn ang="0">
                              <a:pos x="3557774" y="6659532"/>
                            </a:cxn>
                            <a:cxn ang="0">
                              <a:pos x="1069007" y="9096758"/>
                            </a:cxn>
                            <a:cxn ang="0">
                              <a:pos x="8351" y="12471365"/>
                            </a:cxn>
                            <a:cxn ang="0">
                              <a:pos x="442646" y="43902435"/>
                            </a:cxn>
                            <a:cxn ang="0">
                              <a:pos x="2421951" y="46763510"/>
                            </a:cxn>
                            <a:cxn ang="0">
                              <a:pos x="5553809" y="48418205"/>
                            </a:cxn>
                            <a:cxn ang="0">
                              <a:pos x="19233738" y="48564936"/>
                            </a:cxn>
                            <a:cxn ang="0">
                              <a:pos x="22540958" y="47211824"/>
                            </a:cxn>
                            <a:cxn ang="0">
                              <a:pos x="24779196" y="44554528"/>
                            </a:cxn>
                            <a:cxn ang="0">
                              <a:pos x="25522483" y="12838167"/>
                            </a:cxn>
                            <a:cxn ang="0">
                              <a:pos x="24996344" y="10205309"/>
                            </a:cxn>
                            <a:cxn ang="0">
                              <a:pos x="23392819" y="7808865"/>
                            </a:cxn>
                            <a:cxn ang="0">
                              <a:pos x="20962515" y="6194927"/>
                            </a:cxn>
                            <a:cxn ang="0">
                              <a:pos x="5069429" y="13213115"/>
                            </a:cxn>
                            <a:cxn ang="0">
                              <a:pos x="5695790" y="11957833"/>
                            </a:cxn>
                            <a:cxn ang="0">
                              <a:pos x="6831613" y="11126400"/>
                            </a:cxn>
                            <a:cxn ang="0">
                              <a:pos x="17529992" y="10898183"/>
                            </a:cxn>
                            <a:cxn ang="0">
                              <a:pos x="18941424" y="11256839"/>
                            </a:cxn>
                            <a:cxn ang="0">
                              <a:pos x="19993729" y="12177904"/>
                            </a:cxn>
                            <a:cxn ang="0">
                              <a:pos x="20486461" y="13506552"/>
                            </a:cxn>
                            <a:cxn ang="0">
                              <a:pos x="20361183" y="22888600"/>
                            </a:cxn>
                            <a:cxn ang="0">
                              <a:pos x="19626248" y="24078689"/>
                            </a:cxn>
                            <a:cxn ang="0">
                              <a:pos x="18415285" y="24796000"/>
                            </a:cxn>
                            <a:cxn ang="0">
                              <a:pos x="7675121" y="24910122"/>
                            </a:cxn>
                            <a:cxn ang="0">
                              <a:pos x="6330503" y="24429199"/>
                            </a:cxn>
                            <a:cxn ang="0">
                              <a:pos x="5370069" y="23410279"/>
                            </a:cxn>
                            <a:cxn ang="0">
                              <a:pos x="5010966" y="22024583"/>
                            </a:cxn>
                            <a:cxn ang="0">
                              <a:pos x="5946345" y="29711181"/>
                            </a:cxn>
                            <a:cxn ang="0">
                              <a:pos x="10222350" y="29328062"/>
                            </a:cxn>
                            <a:cxn ang="0">
                              <a:pos x="11049155" y="29711181"/>
                            </a:cxn>
                            <a:cxn ang="0">
                              <a:pos x="11299710" y="33452591"/>
                            </a:cxn>
                            <a:cxn ang="0">
                              <a:pos x="10731812" y="34267706"/>
                            </a:cxn>
                            <a:cxn ang="0">
                              <a:pos x="6455780" y="34341072"/>
                            </a:cxn>
                            <a:cxn ang="0">
                              <a:pos x="5754253" y="33656370"/>
                            </a:cxn>
                            <a:cxn ang="0">
                              <a:pos x="14105846" y="29963862"/>
                            </a:cxn>
                            <a:cxn ang="0">
                              <a:pos x="14874188" y="29344379"/>
                            </a:cxn>
                            <a:cxn ang="0">
                              <a:pos x="19133517" y="29507403"/>
                            </a:cxn>
                            <a:cxn ang="0">
                              <a:pos x="19609545" y="30379566"/>
                            </a:cxn>
                            <a:cxn ang="0">
                              <a:pos x="19300553" y="34088366"/>
                            </a:cxn>
                            <a:cxn ang="0">
                              <a:pos x="15099688" y="34389974"/>
                            </a:cxn>
                            <a:cxn ang="0">
                              <a:pos x="14214420" y="33933514"/>
                            </a:cxn>
                            <a:cxn ang="0">
                              <a:pos x="5712494" y="37886849"/>
                            </a:cxn>
                            <a:cxn ang="0">
                              <a:pos x="6263688" y="37071734"/>
                            </a:cxn>
                            <a:cxn ang="0">
                              <a:pos x="10539720" y="36998368"/>
                            </a:cxn>
                            <a:cxn ang="0">
                              <a:pos x="11249599" y="37691216"/>
                            </a:cxn>
                            <a:cxn ang="0">
                              <a:pos x="11166081" y="41473382"/>
                            </a:cxn>
                            <a:cxn ang="0">
                              <a:pos x="10330924" y="42011353"/>
                            </a:cxn>
                            <a:cxn ang="0">
                              <a:pos x="6096678" y="41774964"/>
                            </a:cxn>
                            <a:cxn ang="0">
                              <a:pos x="5704142" y="38000970"/>
                            </a:cxn>
                            <a:cxn ang="0">
                              <a:pos x="14339697" y="37267341"/>
                            </a:cxn>
                            <a:cxn ang="0">
                              <a:pos x="18540537" y="36957612"/>
                            </a:cxn>
                            <a:cxn ang="0">
                              <a:pos x="19434156" y="37414072"/>
                            </a:cxn>
                            <a:cxn ang="0">
                              <a:pos x="19592841" y="41179945"/>
                            </a:cxn>
                            <a:cxn ang="0">
                              <a:pos x="18958128" y="41929841"/>
                            </a:cxn>
                            <a:cxn ang="0">
                              <a:pos x="14673744" y="41929841"/>
                            </a:cxn>
                            <a:cxn ang="0">
                              <a:pos x="14047383" y="41179945"/>
                            </a:cxn>
                          </a:cxnLst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9525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53.35pt;margin-top:75.55pt;height:12pt;width:6.3pt;z-index:251662336;v-text-anchor:middle;mso-width-relative:page;mso-height-relative:page;" fillcolor="#4D4D4D" filled="t" stroked="f" coordsize="3056,5968" o:gfxdata="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642952,709165;18106268,0;16452658,864017;7023705,5624346;3557774,6659532;1069007,9096758;8351,12471365;442646,43902435;2421951,46763510;5553809,48418205;19233738,48564936;22540958,47211824;24779196,44554528;25522483,12838167;24996344,10205309;23392819,7808865;20962515,6194927;5069429,13213115;5695790,11957833;6831613,11126400;17529992,10898183;18941424,11256839;19993729,12177904;20486461,13506552;20361183,22888600;19626248,24078689;18415285,24796000;7675121,24910122;6330503,24429199;5370069,23410279;5010966,22024583;5946345,29711181;10222350,29328062;11049155,29711181;11299710,33452591;10731812,34267706;6455780,34341072;5754253,33656370;14105846,29963862;14874188,29344379;19133517,29507403;19609545,30379566;19300553,34088366;15099688,34389974;14214420,33933514;5712494,37886849;6263688,37071734;10539720,36998368;11249599,37691216;11166081,41473382;10330924,42011353;6096678,41774964;5704142,38000970;14339697,37267341;18540537,36957612;19434156,37414072;19592841,41179945;18958128,41929841;14673744,41929841;14047383,411799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876300</wp:posOffset>
                </wp:positionV>
                <wp:extent cx="2552065" cy="1025525"/>
                <wp:effectExtent l="0" t="0" r="0" b="0"/>
                <wp:wrapNone/>
                <wp:docPr id="1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吴永涛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1997.05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现 居 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山东日照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vert="horz" wrap="square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58.5pt;margin-top:69pt;height:80.75pt;width:200.95pt;z-index:251666432;mso-width-relative:page;mso-height-relative:page;" filled="f" stroked="f" coordsize="21600,21600" o:gfxdata="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BWoO9kAAAAMAQAADwAAAAAAAAABACAAAAAiAAAAZHJzL2Rvd25yZXYueG1sUEsB&#10;AhQAFAAAAAgAh07iQPUjRaO7AQAAS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1"/>
                          <w:szCs w:val="24"/>
                          <w:lang w:val="en-US" w:eastAsia="zh-CN"/>
                        </w:rPr>
                        <w:t>吴永涛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 xml:space="preserve">  生：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1997.05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现 居 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山东日照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3F3F3F"/>
                          <w:sz w:val="28"/>
                          <w:szCs w:val="28"/>
                          <w:lang w:val="en-US" w:eastAsia="zh-CN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878205</wp:posOffset>
                </wp:positionV>
                <wp:extent cx="2552065" cy="1025525"/>
                <wp:effectExtent l="0" t="0" r="0" b="0"/>
                <wp:wrapNone/>
                <wp:docPr id="1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手机: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177-567-33272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邮箱: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17756733272@163.com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专业: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计算机网络技术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院校: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日照职业技术学院</w:t>
                            </w:r>
                          </w:p>
                        </w:txbxContent>
                      </wps:txbx>
                      <wps:bodyPr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71.75pt;margin-top:69.15pt;height:80.75pt;width:200.95pt;z-index:251667456;mso-width-relative:page;mso-height-relative:page;" filled="f" stroked="f" coordsize="21600,21600" o:gfxdata="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mbdGHZAAAA&#10;CwEAAA8AAAAAAAAAAQAgAAAAIgAAAGRycy9kb3ducmV2LnhtbFBLAQIUABQAAAAIAIdO4kA5PGuM&#10;qgEAADQ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手机: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177-567-33272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邮箱: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17756733272@163.com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专业: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计算机网络技术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院校: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日照职业技术学院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-589280</wp:posOffset>
                </wp:positionV>
                <wp:extent cx="1600200" cy="581025"/>
                <wp:effectExtent l="0" t="0" r="0" b="0"/>
                <wp:wrapNone/>
                <wp:docPr id="5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8"/>
                                <w:szCs w:val="56"/>
                                <w:lang w:val="en-US" w:eastAsia="zh-CN"/>
                              </w:rPr>
                              <w:t>求职简历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48.05pt;margin-top:-46.4pt;height:45.75pt;width:126pt;z-index:251684864;mso-width-relative:page;mso-height-relative:page;" filled="f" stroked="f" coordsize="21600,21600" o:gfxdata="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Bvz&#10;ydcAAAAKAQAADwAAAAAAAAABACAAAAAiAAAAZHJzL2Rvd25yZXYueG1sUEsBAhQAFAAAAAgAh07i&#10;QDt0OtWxAQAAMA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48"/>
                          <w:szCs w:val="56"/>
                          <w:lang w:val="en-US" w:eastAsia="zh-CN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-930910</wp:posOffset>
                </wp:positionV>
                <wp:extent cx="7605395" cy="10723245"/>
                <wp:effectExtent l="0" t="0" r="14605" b="1905"/>
                <wp:wrapNone/>
                <wp:docPr id="1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5395" cy="1072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88" o:spid="_x0000_s1026" o:spt="1" style="position:absolute;left:0pt;margin-left:-92.8pt;margin-top:-73.3pt;height:844.35pt;width:598.85pt;z-index:-251658240;mso-width-relative:page;mso-height-relative:page;" fillcolor="#FFFFFF" filled="t" stroked="f" coordsize="21600,21600" o:gfxdata="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rEo09gAAAAPAQAADwAAAAAAAAABACAAAAAiAAAAZHJzL2Rvd25yZXYueG1sUEsBAhQA&#10;FAAAAAgAh07iQEy9mmO5AQAAQ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-105410</wp:posOffset>
                </wp:positionV>
                <wp:extent cx="1928495" cy="3232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Impact" w:hAnsi="Impact" w:eastAsia="黑体" w:cs="Impact"/>
                                <w:color w:val="FFFFFF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Impact" w:hAnsi="Impact" w:eastAsia="黑体" w:cs="Impact"/>
                                <w:color w:val="FFFFFF"/>
                                <w:sz w:val="20"/>
                                <w:szCs w:val="22"/>
                                <w:lang w:val="en-US" w:eastAsia="zh-CN"/>
                              </w:rPr>
                              <w:t>我，期待一个自我展示的舞台！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pt;margin-top:-8.3pt;height:25.45pt;width:151.85pt;z-index:251661312;mso-width-relative:page;mso-height-relative:page;" filled="f" stroked="f" coordsize="21600,21600" o:gfxdata="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xmNz2wAAAAoBAAAPAAAAAAAAAAEAIAAAACIAAABkcnMvZG93bnJldi54bWxQSwECFAAUAAAA&#10;CACHTuJAGHrob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Impact" w:hAnsi="Impact" w:eastAsia="黑体" w:cs="Impact"/>
                          <w:color w:val="FFFFFF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Impact" w:hAnsi="Impact" w:eastAsia="黑体" w:cs="Impact"/>
                          <w:color w:val="FFFFFF"/>
                          <w:sz w:val="20"/>
                          <w:szCs w:val="22"/>
                          <w:lang w:val="en-US" w:eastAsia="zh-CN"/>
                        </w:rPr>
                        <w:t>我，期待一个自我展示的舞台！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-598170</wp:posOffset>
                </wp:positionV>
                <wp:extent cx="6971030" cy="839470"/>
                <wp:effectExtent l="0" t="0" r="1270" b="17780"/>
                <wp:wrapNone/>
                <wp:docPr id="8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30" cy="839470"/>
                        </a:xfrm>
                        <a:prstGeom prst="rect">
                          <a:avLst/>
                        </a:prstGeom>
                        <a:solidFill>
                          <a:srgbClr val="5485A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-66.8pt;margin-top:-47.1pt;height:66.1pt;width:548.9pt;z-index:251660288;v-text-anchor:middle;mso-width-relative:page;mso-height-relative:page;" fillcolor="#5485A5" filled="t" stroked="f" coordsize="21600,21600" o:gfxdata="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QtZIUdkAAAALAQAADwAAAAAAAAABACAAAAAiAAAAZHJzL2Rvd25yZXYueG1sUEsBAhQAFAAA&#10;AAgAh07iQElWbW+1AQAANwMAAA4AAAAAAAAAAQAgAAAAKAEAAGRycy9lMm9Eb2MueG1sUEsFBgAA&#10;AAAGAAYAWQEAAE8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33DB1"/>
    <w:multiLevelType w:val="multilevel"/>
    <w:tmpl w:val="4B033D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5E59CA"/>
    <w:multiLevelType w:val="singleLevel"/>
    <w:tmpl w:val="595E59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4694F"/>
    <w:rsid w:val="0009298F"/>
    <w:rsid w:val="000D745E"/>
    <w:rsid w:val="003203CA"/>
    <w:rsid w:val="00375FBB"/>
    <w:rsid w:val="006F0996"/>
    <w:rsid w:val="0070744C"/>
    <w:rsid w:val="008D5D66"/>
    <w:rsid w:val="00BB0BBB"/>
    <w:rsid w:val="00BE79A3"/>
    <w:rsid w:val="00D80FFA"/>
    <w:rsid w:val="00D8625C"/>
    <w:rsid w:val="01415C64"/>
    <w:rsid w:val="03011E94"/>
    <w:rsid w:val="03A80AC5"/>
    <w:rsid w:val="057120F8"/>
    <w:rsid w:val="059F7981"/>
    <w:rsid w:val="05B77B4D"/>
    <w:rsid w:val="071C361E"/>
    <w:rsid w:val="078A450A"/>
    <w:rsid w:val="094A3EC9"/>
    <w:rsid w:val="0A3945D0"/>
    <w:rsid w:val="0BE619CB"/>
    <w:rsid w:val="0CB27DDE"/>
    <w:rsid w:val="0CEC3959"/>
    <w:rsid w:val="0D6E59CE"/>
    <w:rsid w:val="0D8B41DC"/>
    <w:rsid w:val="0F0E1C95"/>
    <w:rsid w:val="113A7AB3"/>
    <w:rsid w:val="134A1A15"/>
    <w:rsid w:val="14F001D0"/>
    <w:rsid w:val="15E90070"/>
    <w:rsid w:val="17425B5C"/>
    <w:rsid w:val="199356B3"/>
    <w:rsid w:val="1A58027E"/>
    <w:rsid w:val="1BF57A89"/>
    <w:rsid w:val="1C8C3952"/>
    <w:rsid w:val="1D362CFB"/>
    <w:rsid w:val="1DA31DAC"/>
    <w:rsid w:val="1E0E60F9"/>
    <w:rsid w:val="1EB93D7A"/>
    <w:rsid w:val="1F4E442F"/>
    <w:rsid w:val="205C4436"/>
    <w:rsid w:val="20C932CD"/>
    <w:rsid w:val="22464A91"/>
    <w:rsid w:val="22BB756A"/>
    <w:rsid w:val="24641534"/>
    <w:rsid w:val="259F23A9"/>
    <w:rsid w:val="26067C32"/>
    <w:rsid w:val="27285E4B"/>
    <w:rsid w:val="27477728"/>
    <w:rsid w:val="27510F3A"/>
    <w:rsid w:val="27680EEE"/>
    <w:rsid w:val="283630BC"/>
    <w:rsid w:val="28823F75"/>
    <w:rsid w:val="28A839A0"/>
    <w:rsid w:val="29244DAF"/>
    <w:rsid w:val="29672ED3"/>
    <w:rsid w:val="2A1640DB"/>
    <w:rsid w:val="2A5D0AB5"/>
    <w:rsid w:val="2AA511B9"/>
    <w:rsid w:val="2BF13AD1"/>
    <w:rsid w:val="2C303F9C"/>
    <w:rsid w:val="2C577966"/>
    <w:rsid w:val="2CD00458"/>
    <w:rsid w:val="2D613F5B"/>
    <w:rsid w:val="2E9904E7"/>
    <w:rsid w:val="2EFD2BD7"/>
    <w:rsid w:val="2F053827"/>
    <w:rsid w:val="30C31503"/>
    <w:rsid w:val="30C75012"/>
    <w:rsid w:val="31233FDF"/>
    <w:rsid w:val="31491A94"/>
    <w:rsid w:val="31FA6D98"/>
    <w:rsid w:val="33B14C6F"/>
    <w:rsid w:val="34692BBA"/>
    <w:rsid w:val="34C31D0D"/>
    <w:rsid w:val="34EF5A91"/>
    <w:rsid w:val="34EF5F5D"/>
    <w:rsid w:val="351355D1"/>
    <w:rsid w:val="361F317D"/>
    <w:rsid w:val="367A1060"/>
    <w:rsid w:val="380E3B4B"/>
    <w:rsid w:val="388A5F7C"/>
    <w:rsid w:val="395F2B44"/>
    <w:rsid w:val="39F16B0B"/>
    <w:rsid w:val="3F3A416F"/>
    <w:rsid w:val="3F457682"/>
    <w:rsid w:val="4091315C"/>
    <w:rsid w:val="40DA1138"/>
    <w:rsid w:val="410A64F0"/>
    <w:rsid w:val="42374801"/>
    <w:rsid w:val="42B30344"/>
    <w:rsid w:val="43165C85"/>
    <w:rsid w:val="438756B7"/>
    <w:rsid w:val="439A38E3"/>
    <w:rsid w:val="4408650E"/>
    <w:rsid w:val="45306163"/>
    <w:rsid w:val="45C7115C"/>
    <w:rsid w:val="45DE75B0"/>
    <w:rsid w:val="46065477"/>
    <w:rsid w:val="46D0751E"/>
    <w:rsid w:val="473557DF"/>
    <w:rsid w:val="47AD0357"/>
    <w:rsid w:val="485910C0"/>
    <w:rsid w:val="48D4084A"/>
    <w:rsid w:val="4A1E06CB"/>
    <w:rsid w:val="4A505FB1"/>
    <w:rsid w:val="4ADD5769"/>
    <w:rsid w:val="4BE36A96"/>
    <w:rsid w:val="4BEA7AC4"/>
    <w:rsid w:val="4E197251"/>
    <w:rsid w:val="4F9A6856"/>
    <w:rsid w:val="50373829"/>
    <w:rsid w:val="510428F7"/>
    <w:rsid w:val="5383475E"/>
    <w:rsid w:val="53E261C6"/>
    <w:rsid w:val="553C550E"/>
    <w:rsid w:val="55B15A9E"/>
    <w:rsid w:val="55D176E0"/>
    <w:rsid w:val="56000C8D"/>
    <w:rsid w:val="56A91802"/>
    <w:rsid w:val="56BA49FB"/>
    <w:rsid w:val="5A5066BE"/>
    <w:rsid w:val="5A7A10DA"/>
    <w:rsid w:val="5B980468"/>
    <w:rsid w:val="5BCB4AD3"/>
    <w:rsid w:val="5CBA46F3"/>
    <w:rsid w:val="5CD77959"/>
    <w:rsid w:val="5CF5388F"/>
    <w:rsid w:val="5DF20C7F"/>
    <w:rsid w:val="5E684A9E"/>
    <w:rsid w:val="60A305FF"/>
    <w:rsid w:val="60D371F7"/>
    <w:rsid w:val="61D60E8F"/>
    <w:rsid w:val="632A0E86"/>
    <w:rsid w:val="65EC5B94"/>
    <w:rsid w:val="65F77081"/>
    <w:rsid w:val="665405E8"/>
    <w:rsid w:val="67232EE5"/>
    <w:rsid w:val="673E207E"/>
    <w:rsid w:val="69287240"/>
    <w:rsid w:val="694439DB"/>
    <w:rsid w:val="699B53F9"/>
    <w:rsid w:val="69DE1550"/>
    <w:rsid w:val="6A005299"/>
    <w:rsid w:val="6AEA3975"/>
    <w:rsid w:val="6BCF13AA"/>
    <w:rsid w:val="6C527E41"/>
    <w:rsid w:val="6DFE56E0"/>
    <w:rsid w:val="6E7C1085"/>
    <w:rsid w:val="6EC4694F"/>
    <w:rsid w:val="6EDC19F5"/>
    <w:rsid w:val="6F7D2A90"/>
    <w:rsid w:val="712E29D6"/>
    <w:rsid w:val="72222CC3"/>
    <w:rsid w:val="723E2DB2"/>
    <w:rsid w:val="73F02E10"/>
    <w:rsid w:val="75FC1F61"/>
    <w:rsid w:val="788B4B72"/>
    <w:rsid w:val="79603DA7"/>
    <w:rsid w:val="7B395DE9"/>
    <w:rsid w:val="7DBC4062"/>
    <w:rsid w:val="7E51085A"/>
    <w:rsid w:val="7ECF67AC"/>
    <w:rsid w:val="7FFA7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9483;&#30524;&#12305;&#31616;&#32422;&#21019;&#24847;&#31616;&#21382;24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【猫眼】简约创意简历24.docx</Template>
  <Pages>1</Pages>
  <Words>0</Words>
  <Characters>0</Characters>
  <Lines>1</Lines>
  <Paragraphs>1</Paragraphs>
  <TotalTime>35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2017-07-05T06:49:00Z</dcterms:created>
  <dc:creator>kedao</dc:creator>
  <cp:lastModifiedBy>My    diary</cp:lastModifiedBy>
  <dcterms:modified xsi:type="dcterms:W3CDTF">2019-10-25T07:18:59Z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